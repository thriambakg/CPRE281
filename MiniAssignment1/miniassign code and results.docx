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35AC" w:rsidRDefault="00C046F3">
      <w:r>
        <w:t>Problem 5.0</w:t>
      </w:r>
    </w:p>
    <w:p w:rsidR="00C046F3" w:rsidRDefault="00C046F3">
      <w:r>
        <w:t>Code:</w:t>
      </w:r>
    </w:p>
    <w:p w:rsidR="00C046F3" w:rsidRDefault="00E81CBF">
      <w:r>
        <w:rPr>
          <w:noProof/>
        </w:rPr>
        <w:drawing>
          <wp:inline distT="0" distB="0" distL="0" distR="0" wp14:anchorId="77999C39" wp14:editId="1201ED2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F3" w:rsidRDefault="00C046F3">
      <w:r>
        <w:t>Results(</w:t>
      </w:r>
      <w:proofErr w:type="spellStart"/>
      <w:proofErr w:type="gramStart"/>
      <w:r>
        <w:t>w,x</w:t>
      </w:r>
      <w:proofErr w:type="gramEnd"/>
      <w:r>
        <w:t>,y,z</w:t>
      </w:r>
      <w:proofErr w:type="spellEnd"/>
      <w:r>
        <w:t>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046F3" w:rsidTr="00C046F3">
        <w:tc>
          <w:tcPr>
            <w:tcW w:w="9350" w:type="dxa"/>
          </w:tcPr>
          <w:p w:rsidR="00C046F3" w:rsidRDefault="00C046F3">
            <w:r>
              <w:t>0000</w:t>
            </w:r>
            <w:r w:rsidR="007635AC">
              <w:rPr>
                <w:noProof/>
              </w:rPr>
              <w:drawing>
                <wp:inline distT="0" distB="0" distL="0" distR="0" wp14:anchorId="3C8E6D44" wp14:editId="3DD6E275">
                  <wp:extent cx="5943600" cy="3343275"/>
                  <wp:effectExtent l="0" t="0" r="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>
            <w:r>
              <w:lastRenderedPageBreak/>
              <w:t>0001</w:t>
            </w:r>
            <w:r w:rsidR="00E81CBF">
              <w:rPr>
                <w:noProof/>
              </w:rPr>
              <w:drawing>
                <wp:inline distT="0" distB="0" distL="0" distR="0" wp14:anchorId="61643714" wp14:editId="3EF70111">
                  <wp:extent cx="5943600" cy="3343275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>
            <w:r>
              <w:t xml:space="preserve">0010 </w:t>
            </w:r>
            <w:r w:rsidR="00E81CBF">
              <w:rPr>
                <w:noProof/>
              </w:rPr>
              <w:drawing>
                <wp:inline distT="0" distB="0" distL="0" distR="0" wp14:anchorId="54B2FE29" wp14:editId="23987E3A">
                  <wp:extent cx="5943600" cy="33432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>
            <w:r>
              <w:lastRenderedPageBreak/>
              <w:t>0100</w:t>
            </w:r>
            <w:r w:rsidR="00E81CBF">
              <w:rPr>
                <w:noProof/>
              </w:rPr>
              <w:drawing>
                <wp:inline distT="0" distB="0" distL="0" distR="0" wp14:anchorId="23D57FBA" wp14:editId="58C0D81F">
                  <wp:extent cx="5943600" cy="3343275"/>
                  <wp:effectExtent l="0" t="0" r="0" b="952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>
            <w:r>
              <w:t>1000</w:t>
            </w:r>
            <w:r w:rsidR="00E81CBF">
              <w:rPr>
                <w:noProof/>
              </w:rPr>
              <w:drawing>
                <wp:inline distT="0" distB="0" distL="0" distR="0" wp14:anchorId="368DC981" wp14:editId="2CDF7E86">
                  <wp:extent cx="5943600" cy="3343275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>
            <w:r>
              <w:lastRenderedPageBreak/>
              <w:t>0011</w:t>
            </w:r>
            <w:r w:rsidR="00E81CBF">
              <w:rPr>
                <w:noProof/>
              </w:rPr>
              <w:drawing>
                <wp:inline distT="0" distB="0" distL="0" distR="0" wp14:anchorId="17E05105" wp14:editId="36588B00">
                  <wp:extent cx="5943600" cy="3343275"/>
                  <wp:effectExtent l="0" t="0" r="0" b="952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>
            <w:r>
              <w:t>0110</w:t>
            </w:r>
            <w:r w:rsidR="00E81CBF">
              <w:rPr>
                <w:noProof/>
              </w:rPr>
              <w:drawing>
                <wp:inline distT="0" distB="0" distL="0" distR="0" wp14:anchorId="50D3661A" wp14:editId="6103BDFD">
                  <wp:extent cx="5943600" cy="3343275"/>
                  <wp:effectExtent l="0" t="0" r="0" b="952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>
            <w:r>
              <w:lastRenderedPageBreak/>
              <w:t>1100</w:t>
            </w:r>
            <w:r w:rsidR="00E81CBF">
              <w:rPr>
                <w:noProof/>
              </w:rPr>
              <w:drawing>
                <wp:inline distT="0" distB="0" distL="0" distR="0" wp14:anchorId="28C0FA3F" wp14:editId="5743DCD6">
                  <wp:extent cx="5943600" cy="334327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 w:rsidP="007635AC">
            <w:r>
              <w:t>1010</w:t>
            </w:r>
            <w:r w:rsidR="00E81CBF">
              <w:rPr>
                <w:noProof/>
              </w:rPr>
              <w:drawing>
                <wp:inline distT="0" distB="0" distL="0" distR="0" wp14:anchorId="2B144954" wp14:editId="16E687B5">
                  <wp:extent cx="5943600" cy="334327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 w:rsidP="007635AC">
            <w:r>
              <w:lastRenderedPageBreak/>
              <w:t>0101</w:t>
            </w:r>
            <w:r w:rsidR="00E81CBF">
              <w:rPr>
                <w:noProof/>
              </w:rPr>
              <w:drawing>
                <wp:inline distT="0" distB="0" distL="0" distR="0" wp14:anchorId="1FA4D901" wp14:editId="4A92FCA3">
                  <wp:extent cx="5943600" cy="3343275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 w:rsidP="007635AC">
            <w:r>
              <w:t>1001</w:t>
            </w:r>
            <w:r w:rsidR="00E81CBF">
              <w:rPr>
                <w:noProof/>
              </w:rPr>
              <w:drawing>
                <wp:inline distT="0" distB="0" distL="0" distR="0" wp14:anchorId="0DA0E748" wp14:editId="17689D96">
                  <wp:extent cx="5943600" cy="3343275"/>
                  <wp:effectExtent l="0" t="0" r="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 w:rsidP="007635AC">
            <w:r>
              <w:lastRenderedPageBreak/>
              <w:t>1110</w:t>
            </w:r>
            <w:r w:rsidR="00E81CBF">
              <w:rPr>
                <w:noProof/>
              </w:rPr>
              <w:drawing>
                <wp:inline distT="0" distB="0" distL="0" distR="0" wp14:anchorId="77BA11D6" wp14:editId="143A5198">
                  <wp:extent cx="5943600" cy="3343275"/>
                  <wp:effectExtent l="0" t="0" r="0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 w:rsidP="007635AC">
            <w:r>
              <w:t>1011</w:t>
            </w:r>
            <w:r w:rsidR="00E81CBF">
              <w:rPr>
                <w:noProof/>
              </w:rPr>
              <w:drawing>
                <wp:inline distT="0" distB="0" distL="0" distR="0" wp14:anchorId="05C70854" wp14:editId="3AF453C6">
                  <wp:extent cx="5943600" cy="3343275"/>
                  <wp:effectExtent l="0" t="0" r="0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 w:rsidP="007635AC">
            <w:r>
              <w:lastRenderedPageBreak/>
              <w:t>1101</w:t>
            </w:r>
            <w:r w:rsidR="00E81CBF">
              <w:rPr>
                <w:noProof/>
              </w:rPr>
              <w:drawing>
                <wp:inline distT="0" distB="0" distL="0" distR="0" wp14:anchorId="16E44EC9" wp14:editId="797C9B55">
                  <wp:extent cx="5943600" cy="3343275"/>
                  <wp:effectExtent l="0" t="0" r="0" b="9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Default="00C046F3" w:rsidP="007635AC">
            <w:r>
              <w:t>0111</w:t>
            </w:r>
            <w:r w:rsidR="00E81CBF">
              <w:rPr>
                <w:noProof/>
              </w:rPr>
              <w:drawing>
                <wp:inline distT="0" distB="0" distL="0" distR="0" wp14:anchorId="3DA20C87" wp14:editId="09547097">
                  <wp:extent cx="5943600" cy="3343275"/>
                  <wp:effectExtent l="0" t="0" r="0" b="9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6F3" w:rsidTr="00C046F3">
        <w:tc>
          <w:tcPr>
            <w:tcW w:w="9350" w:type="dxa"/>
          </w:tcPr>
          <w:p w:rsidR="00C046F3" w:rsidRPr="00C046F3" w:rsidRDefault="00C046F3" w:rsidP="007635AC">
            <w:pPr>
              <w:rPr>
                <w:b/>
              </w:rPr>
            </w:pPr>
            <w:r>
              <w:lastRenderedPageBreak/>
              <w:t xml:space="preserve">1111 </w:t>
            </w:r>
            <w:r w:rsidR="00E81CBF">
              <w:rPr>
                <w:noProof/>
              </w:rPr>
              <w:drawing>
                <wp:inline distT="0" distB="0" distL="0" distR="0" wp14:anchorId="25F0CB25" wp14:editId="4F4E5221">
                  <wp:extent cx="5943600" cy="3343275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6F3" w:rsidRDefault="00C046F3"/>
    <w:p w:rsidR="00C046F3" w:rsidRDefault="006B0B86">
      <w:r>
        <w:t>7.0</w:t>
      </w:r>
    </w:p>
    <w:p w:rsidR="006B0B86" w:rsidRDefault="006B0B86">
      <w:r>
        <w:t>Code:</w:t>
      </w:r>
    </w:p>
    <w:p w:rsidR="006B0B86" w:rsidRDefault="006B0B86">
      <w:r>
        <w:rPr>
          <w:noProof/>
        </w:rPr>
        <w:drawing>
          <wp:inline distT="0" distB="0" distL="0" distR="0" wp14:anchorId="6642FE0D" wp14:editId="29FD5A2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86" w:rsidRDefault="006B0B86">
      <w:r>
        <w:t>Results(</w:t>
      </w:r>
      <w:proofErr w:type="spellStart"/>
      <w:proofErr w:type="gramStart"/>
      <w:r>
        <w:t>w,x</w:t>
      </w:r>
      <w:proofErr w:type="gramEnd"/>
      <w:r>
        <w:t>,y,z</w:t>
      </w:r>
      <w:proofErr w:type="spellEnd"/>
      <w:r>
        <w:t>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B0B86" w:rsidTr="006B0B86">
        <w:tc>
          <w:tcPr>
            <w:tcW w:w="9350" w:type="dxa"/>
          </w:tcPr>
          <w:p w:rsidR="006B0B86" w:rsidRDefault="006B0B86">
            <w:r>
              <w:lastRenderedPageBreak/>
              <w:t>0000</w:t>
            </w:r>
            <w:r w:rsidR="00443409">
              <w:rPr>
                <w:noProof/>
              </w:rPr>
              <w:drawing>
                <wp:inline distT="0" distB="0" distL="0" distR="0" wp14:anchorId="16676041" wp14:editId="1C3DFA26">
                  <wp:extent cx="5943600" cy="334327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6B0B86">
            <w:r>
              <w:t>0001</w:t>
            </w:r>
            <w:r w:rsidR="00443409">
              <w:rPr>
                <w:noProof/>
              </w:rPr>
              <w:drawing>
                <wp:inline distT="0" distB="0" distL="0" distR="0" wp14:anchorId="427BE5F1" wp14:editId="61E79BDB">
                  <wp:extent cx="5943600" cy="334327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6B0B86">
            <w:r>
              <w:lastRenderedPageBreak/>
              <w:t>0010</w:t>
            </w:r>
            <w:r w:rsidR="00443409">
              <w:rPr>
                <w:noProof/>
              </w:rPr>
              <w:drawing>
                <wp:inline distT="0" distB="0" distL="0" distR="0" wp14:anchorId="1E2BA727" wp14:editId="6CCB46B3">
                  <wp:extent cx="5943600" cy="33432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>
            <w:r>
              <w:t>0100</w:t>
            </w:r>
            <w:r>
              <w:rPr>
                <w:noProof/>
              </w:rPr>
              <w:drawing>
                <wp:inline distT="0" distB="0" distL="0" distR="0" wp14:anchorId="7E58C951" wp14:editId="56292057">
                  <wp:extent cx="5943600" cy="33432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>
            <w:r>
              <w:lastRenderedPageBreak/>
              <w:t>1000</w:t>
            </w:r>
            <w:r>
              <w:rPr>
                <w:noProof/>
              </w:rPr>
              <w:drawing>
                <wp:inline distT="0" distB="0" distL="0" distR="0" wp14:anchorId="4E55B3D9" wp14:editId="2AD5C6F7">
                  <wp:extent cx="5943600" cy="3343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>
            <w:r>
              <w:t xml:space="preserve">0011 </w:t>
            </w:r>
            <w:r>
              <w:rPr>
                <w:noProof/>
              </w:rPr>
              <w:drawing>
                <wp:inline distT="0" distB="0" distL="0" distR="0" wp14:anchorId="775594D2" wp14:editId="2C29F495">
                  <wp:extent cx="5943600" cy="334327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>
            <w:r>
              <w:lastRenderedPageBreak/>
              <w:t>0110</w:t>
            </w:r>
            <w:r>
              <w:rPr>
                <w:noProof/>
              </w:rPr>
              <w:drawing>
                <wp:inline distT="0" distB="0" distL="0" distR="0" wp14:anchorId="76912996" wp14:editId="2D14C45E">
                  <wp:extent cx="5943600" cy="334327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>
            <w:r>
              <w:t>1100</w:t>
            </w:r>
            <w:r>
              <w:rPr>
                <w:noProof/>
              </w:rPr>
              <w:drawing>
                <wp:inline distT="0" distB="0" distL="0" distR="0" wp14:anchorId="308E6FC8" wp14:editId="484D7275">
                  <wp:extent cx="5943600" cy="33432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 w:rsidP="007635AC">
            <w:r>
              <w:lastRenderedPageBreak/>
              <w:t>1001</w:t>
            </w:r>
            <w:r>
              <w:rPr>
                <w:noProof/>
              </w:rPr>
              <w:drawing>
                <wp:inline distT="0" distB="0" distL="0" distR="0" wp14:anchorId="448A9268" wp14:editId="08C0C451">
                  <wp:extent cx="5943600" cy="334327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 w:rsidP="007635AC">
            <w:r>
              <w:t>1010</w:t>
            </w:r>
            <w:r>
              <w:rPr>
                <w:noProof/>
              </w:rPr>
              <w:drawing>
                <wp:inline distT="0" distB="0" distL="0" distR="0" wp14:anchorId="49BC3F38" wp14:editId="25E74890">
                  <wp:extent cx="5943600" cy="33432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 w:rsidP="007635AC">
            <w:r>
              <w:lastRenderedPageBreak/>
              <w:t>0101</w:t>
            </w:r>
            <w:r>
              <w:rPr>
                <w:noProof/>
              </w:rPr>
              <w:drawing>
                <wp:inline distT="0" distB="0" distL="0" distR="0" wp14:anchorId="40668117" wp14:editId="4994634A">
                  <wp:extent cx="5943600" cy="334327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 w:rsidP="007635AC">
            <w:r>
              <w:t xml:space="preserve">1110 </w:t>
            </w:r>
            <w:r>
              <w:rPr>
                <w:noProof/>
              </w:rPr>
              <w:drawing>
                <wp:inline distT="0" distB="0" distL="0" distR="0" wp14:anchorId="74330BE3" wp14:editId="201D7ED6">
                  <wp:extent cx="5943600" cy="334327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 w:rsidP="007635AC">
            <w:r>
              <w:lastRenderedPageBreak/>
              <w:t>0111</w:t>
            </w:r>
            <w:r>
              <w:rPr>
                <w:noProof/>
              </w:rPr>
              <w:drawing>
                <wp:inline distT="0" distB="0" distL="0" distR="0" wp14:anchorId="75BAFBE5" wp14:editId="44848A55">
                  <wp:extent cx="5943600" cy="3343275"/>
                  <wp:effectExtent l="0" t="0" r="0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 w:rsidP="007635AC">
            <w:r>
              <w:t>1101</w:t>
            </w:r>
            <w:r>
              <w:rPr>
                <w:noProof/>
              </w:rPr>
              <w:drawing>
                <wp:inline distT="0" distB="0" distL="0" distR="0" wp14:anchorId="399B07C4" wp14:editId="3FD9696B">
                  <wp:extent cx="5943600" cy="33432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 w:rsidP="007635AC">
            <w:r>
              <w:lastRenderedPageBreak/>
              <w:t>1011</w:t>
            </w:r>
            <w:r>
              <w:rPr>
                <w:noProof/>
              </w:rPr>
              <w:drawing>
                <wp:inline distT="0" distB="0" distL="0" distR="0" wp14:anchorId="0A8FB1C5" wp14:editId="2E9B4C9E">
                  <wp:extent cx="5943600" cy="334327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0B86" w:rsidTr="006B0B86">
        <w:tc>
          <w:tcPr>
            <w:tcW w:w="9350" w:type="dxa"/>
          </w:tcPr>
          <w:p w:rsidR="006B0B86" w:rsidRDefault="00443409" w:rsidP="007635AC">
            <w:r>
              <w:t xml:space="preserve">1111 </w:t>
            </w:r>
            <w:r>
              <w:rPr>
                <w:noProof/>
              </w:rPr>
              <w:drawing>
                <wp:inline distT="0" distB="0" distL="0" distR="0" wp14:anchorId="56F97502" wp14:editId="4353F1F3">
                  <wp:extent cx="5943600" cy="3343275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3A3A" w:rsidRDefault="00BE3A3A"/>
    <w:p w:rsidR="00BE3A3A" w:rsidRPr="00BE3A3A" w:rsidRDefault="00BE3A3A" w:rsidP="00BE3A3A"/>
    <w:p w:rsidR="00BE3A3A" w:rsidRDefault="00BE3A3A" w:rsidP="00BE3A3A"/>
    <w:p w:rsidR="006B0B86" w:rsidRDefault="00BE3A3A" w:rsidP="00BE3A3A">
      <w:pPr>
        <w:tabs>
          <w:tab w:val="left" w:pos="1812"/>
        </w:tabs>
      </w:pPr>
      <w:r>
        <w:tab/>
      </w:r>
    </w:p>
    <w:p w:rsidR="00BE3A3A" w:rsidRDefault="00BE3A3A" w:rsidP="00BE3A3A">
      <w:pPr>
        <w:tabs>
          <w:tab w:val="left" w:pos="1812"/>
        </w:tabs>
      </w:pPr>
      <w:r>
        <w:lastRenderedPageBreak/>
        <w:t>8.0</w:t>
      </w:r>
    </w:p>
    <w:p w:rsidR="00BE3A3A" w:rsidRDefault="00BE3A3A" w:rsidP="00BE3A3A">
      <w:pPr>
        <w:tabs>
          <w:tab w:val="left" w:pos="1812"/>
        </w:tabs>
      </w:pPr>
      <w:r>
        <w:t>Diagram:</w:t>
      </w:r>
    </w:p>
    <w:p w:rsidR="00693F03" w:rsidRDefault="00693F03" w:rsidP="00BE3A3A">
      <w:pPr>
        <w:tabs>
          <w:tab w:val="left" w:pos="1812"/>
        </w:tabs>
      </w:pPr>
      <w:r>
        <w:rPr>
          <w:noProof/>
        </w:rPr>
        <w:drawing>
          <wp:inline distT="0" distB="0" distL="0" distR="0" wp14:anchorId="6E39EC83" wp14:editId="67060A4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3A" w:rsidRDefault="00BE3A3A" w:rsidP="00BE3A3A">
      <w:pPr>
        <w:tabs>
          <w:tab w:val="left" w:pos="1812"/>
        </w:tabs>
      </w:pPr>
      <w:r>
        <w:t>Results(</w:t>
      </w:r>
      <w:proofErr w:type="spellStart"/>
      <w:r>
        <w:t>wxyz</w:t>
      </w:r>
      <w:proofErr w:type="spellEnd"/>
      <w:r>
        <w:t>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93F03" w:rsidTr="00693F03">
        <w:tc>
          <w:tcPr>
            <w:tcW w:w="9350" w:type="dxa"/>
          </w:tcPr>
          <w:p w:rsidR="00693F03" w:rsidRDefault="00693F03" w:rsidP="00BE3A3A">
            <w:pPr>
              <w:tabs>
                <w:tab w:val="left" w:pos="1812"/>
              </w:tabs>
            </w:pPr>
            <w:r>
              <w:t>0000</w:t>
            </w:r>
            <w:r>
              <w:rPr>
                <w:noProof/>
              </w:rPr>
              <w:drawing>
                <wp:inline distT="0" distB="0" distL="0" distR="0" wp14:anchorId="38906562" wp14:editId="7802D14D">
                  <wp:extent cx="5943600" cy="3343275"/>
                  <wp:effectExtent l="0" t="0" r="0" b="952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BE3A3A">
            <w:pPr>
              <w:tabs>
                <w:tab w:val="left" w:pos="1812"/>
              </w:tabs>
            </w:pPr>
            <w:r>
              <w:lastRenderedPageBreak/>
              <w:t>0001</w:t>
            </w:r>
            <w:r>
              <w:rPr>
                <w:noProof/>
              </w:rPr>
              <w:drawing>
                <wp:inline distT="0" distB="0" distL="0" distR="0" wp14:anchorId="7999C994" wp14:editId="05F09358">
                  <wp:extent cx="5943600" cy="334327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BE3A3A">
            <w:pPr>
              <w:tabs>
                <w:tab w:val="left" w:pos="1812"/>
              </w:tabs>
            </w:pPr>
            <w:r>
              <w:t>0010</w:t>
            </w:r>
            <w:r>
              <w:rPr>
                <w:noProof/>
              </w:rPr>
              <w:drawing>
                <wp:inline distT="0" distB="0" distL="0" distR="0" wp14:anchorId="6CF18015" wp14:editId="018A207B">
                  <wp:extent cx="5943600" cy="33432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BE3A3A">
            <w:pPr>
              <w:tabs>
                <w:tab w:val="left" w:pos="1812"/>
              </w:tabs>
            </w:pPr>
            <w:r>
              <w:lastRenderedPageBreak/>
              <w:t>0011</w:t>
            </w:r>
            <w:r>
              <w:rPr>
                <w:noProof/>
              </w:rPr>
              <w:drawing>
                <wp:inline distT="0" distB="0" distL="0" distR="0" wp14:anchorId="5D62FF2D" wp14:editId="14507A59">
                  <wp:extent cx="5943600" cy="3343275"/>
                  <wp:effectExtent l="0" t="0" r="0" b="952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BE3A3A">
            <w:pPr>
              <w:tabs>
                <w:tab w:val="left" w:pos="1812"/>
              </w:tabs>
            </w:pPr>
            <w:r>
              <w:t>0100</w:t>
            </w:r>
            <w:r>
              <w:rPr>
                <w:noProof/>
              </w:rPr>
              <w:drawing>
                <wp:inline distT="0" distB="0" distL="0" distR="0" wp14:anchorId="3F0A3716" wp14:editId="44BECAF8">
                  <wp:extent cx="5943600" cy="3343275"/>
                  <wp:effectExtent l="0" t="0" r="0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BE3A3A">
            <w:pPr>
              <w:tabs>
                <w:tab w:val="left" w:pos="1812"/>
              </w:tabs>
            </w:pPr>
            <w:r>
              <w:lastRenderedPageBreak/>
              <w:t>0101</w:t>
            </w:r>
            <w:r>
              <w:rPr>
                <w:noProof/>
              </w:rPr>
              <w:drawing>
                <wp:inline distT="0" distB="0" distL="0" distR="0" wp14:anchorId="5592AEDF" wp14:editId="61692D52">
                  <wp:extent cx="5943600" cy="3343275"/>
                  <wp:effectExtent l="0" t="0" r="0" b="952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BE3A3A">
            <w:pPr>
              <w:tabs>
                <w:tab w:val="left" w:pos="1812"/>
              </w:tabs>
            </w:pPr>
            <w:r>
              <w:t>0110</w:t>
            </w:r>
            <w:r>
              <w:rPr>
                <w:noProof/>
              </w:rPr>
              <w:drawing>
                <wp:inline distT="0" distB="0" distL="0" distR="0" wp14:anchorId="179B04AA" wp14:editId="0958FA8D">
                  <wp:extent cx="5943600" cy="3343275"/>
                  <wp:effectExtent l="0" t="0" r="0" b="952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BE3A3A">
            <w:pPr>
              <w:tabs>
                <w:tab w:val="left" w:pos="1812"/>
              </w:tabs>
            </w:pPr>
            <w:r>
              <w:lastRenderedPageBreak/>
              <w:t>0111</w:t>
            </w:r>
            <w:r>
              <w:rPr>
                <w:noProof/>
              </w:rPr>
              <w:drawing>
                <wp:inline distT="0" distB="0" distL="0" distR="0" wp14:anchorId="370A0DCC" wp14:editId="588AC5DB">
                  <wp:extent cx="5943600" cy="3343275"/>
                  <wp:effectExtent l="0" t="0" r="0" b="952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1A6F58">
            <w:pPr>
              <w:tabs>
                <w:tab w:val="left" w:pos="1812"/>
              </w:tabs>
            </w:pPr>
            <w:r>
              <w:t>1000</w:t>
            </w:r>
            <w:r>
              <w:rPr>
                <w:noProof/>
              </w:rPr>
              <w:drawing>
                <wp:inline distT="0" distB="0" distL="0" distR="0" wp14:anchorId="1AA494CD" wp14:editId="15F2D952">
                  <wp:extent cx="5943600" cy="3343275"/>
                  <wp:effectExtent l="0" t="0" r="0" b="952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1A6F58">
            <w:pPr>
              <w:tabs>
                <w:tab w:val="left" w:pos="1812"/>
              </w:tabs>
            </w:pPr>
            <w:r>
              <w:lastRenderedPageBreak/>
              <w:t>1001</w:t>
            </w:r>
            <w:r>
              <w:rPr>
                <w:noProof/>
              </w:rPr>
              <w:drawing>
                <wp:inline distT="0" distB="0" distL="0" distR="0" wp14:anchorId="43A780BC" wp14:editId="2F4148FF">
                  <wp:extent cx="5943600" cy="3343275"/>
                  <wp:effectExtent l="0" t="0" r="0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1A6F58">
            <w:pPr>
              <w:tabs>
                <w:tab w:val="left" w:pos="1812"/>
              </w:tabs>
            </w:pPr>
            <w:r>
              <w:t>1010</w:t>
            </w:r>
            <w:r>
              <w:rPr>
                <w:noProof/>
              </w:rPr>
              <w:drawing>
                <wp:inline distT="0" distB="0" distL="0" distR="0" wp14:anchorId="20EB6268" wp14:editId="2B7CC439">
                  <wp:extent cx="5943600" cy="334327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1A6F58">
            <w:pPr>
              <w:tabs>
                <w:tab w:val="left" w:pos="1812"/>
              </w:tabs>
            </w:pPr>
            <w:r>
              <w:lastRenderedPageBreak/>
              <w:t>1011</w:t>
            </w:r>
            <w:r>
              <w:rPr>
                <w:noProof/>
              </w:rPr>
              <w:drawing>
                <wp:inline distT="0" distB="0" distL="0" distR="0" wp14:anchorId="21C525EE" wp14:editId="778D072B">
                  <wp:extent cx="5943600" cy="3343275"/>
                  <wp:effectExtent l="0" t="0" r="0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1A6F58">
            <w:pPr>
              <w:tabs>
                <w:tab w:val="left" w:pos="1812"/>
              </w:tabs>
            </w:pPr>
            <w:r>
              <w:t>1100</w:t>
            </w:r>
            <w:r>
              <w:rPr>
                <w:noProof/>
              </w:rPr>
              <w:drawing>
                <wp:inline distT="0" distB="0" distL="0" distR="0" wp14:anchorId="1CFAA840" wp14:editId="5B5234A0">
                  <wp:extent cx="5943600" cy="3343275"/>
                  <wp:effectExtent l="0" t="0" r="0" b="952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1A6F58">
            <w:pPr>
              <w:tabs>
                <w:tab w:val="left" w:pos="1812"/>
              </w:tabs>
            </w:pPr>
            <w:r>
              <w:lastRenderedPageBreak/>
              <w:t>1101</w:t>
            </w:r>
            <w:r>
              <w:rPr>
                <w:noProof/>
              </w:rPr>
              <w:drawing>
                <wp:inline distT="0" distB="0" distL="0" distR="0" wp14:anchorId="7FF04A5A" wp14:editId="33DE5A3C">
                  <wp:extent cx="5943600" cy="3343275"/>
                  <wp:effectExtent l="0" t="0" r="0" b="952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1A6F58">
            <w:pPr>
              <w:tabs>
                <w:tab w:val="left" w:pos="1812"/>
              </w:tabs>
            </w:pPr>
            <w:r>
              <w:t>1110</w:t>
            </w:r>
            <w:r>
              <w:rPr>
                <w:noProof/>
              </w:rPr>
              <w:drawing>
                <wp:inline distT="0" distB="0" distL="0" distR="0" wp14:anchorId="54F24B57" wp14:editId="04761595">
                  <wp:extent cx="5943600" cy="334327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F03" w:rsidTr="00693F03">
        <w:tc>
          <w:tcPr>
            <w:tcW w:w="9350" w:type="dxa"/>
          </w:tcPr>
          <w:p w:rsidR="00693F03" w:rsidRDefault="00693F03" w:rsidP="001A6F58">
            <w:pPr>
              <w:tabs>
                <w:tab w:val="left" w:pos="1812"/>
              </w:tabs>
            </w:pPr>
            <w:r>
              <w:lastRenderedPageBreak/>
              <w:t>1111</w:t>
            </w:r>
            <w:r>
              <w:rPr>
                <w:noProof/>
              </w:rPr>
              <w:drawing>
                <wp:inline distT="0" distB="0" distL="0" distR="0" wp14:anchorId="6FC5AD30" wp14:editId="7DE3EDFB">
                  <wp:extent cx="5943600" cy="3343275"/>
                  <wp:effectExtent l="0" t="0" r="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BE3A3A" w:rsidRPr="00BE3A3A" w:rsidRDefault="00BE3A3A" w:rsidP="00BE3A3A">
      <w:pPr>
        <w:tabs>
          <w:tab w:val="left" w:pos="1812"/>
        </w:tabs>
      </w:pPr>
    </w:p>
    <w:sectPr w:rsidR="00BE3A3A" w:rsidRPr="00BE3A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6F3"/>
    <w:rsid w:val="0031015B"/>
    <w:rsid w:val="00443409"/>
    <w:rsid w:val="00693F03"/>
    <w:rsid w:val="006B0B86"/>
    <w:rsid w:val="007635AC"/>
    <w:rsid w:val="00991116"/>
    <w:rsid w:val="00BE3A3A"/>
    <w:rsid w:val="00C046F3"/>
    <w:rsid w:val="00E81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70A1A"/>
  <w15:chartTrackingRefBased/>
  <w15:docId w15:val="{41D2D762-5FF3-4B5E-A2D2-FD7C102A7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046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A32533F3.dotm</Template>
  <TotalTime>244</TotalTime>
  <Pages>26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Giriprakash, Thriambak R</dc:creator>
  <cp:keywords/>
  <dc:description/>
  <cp:lastModifiedBy>Giriprakash, Thriambak R</cp:lastModifiedBy>
  <cp:revision>2</cp:revision>
  <dcterms:created xsi:type="dcterms:W3CDTF">2020-06-11T19:14:00Z</dcterms:created>
  <dcterms:modified xsi:type="dcterms:W3CDTF">2020-06-11T23:18:00Z</dcterms:modified>
</cp:coreProperties>
</file>