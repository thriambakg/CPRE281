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1D78" w:rsidRDefault="00051D78" w:rsidP="00051D78">
      <w:pPr>
        <w:rPr>
          <w:b/>
          <w:i/>
          <w:sz w:val="28"/>
          <w:u w:val="single"/>
        </w:rPr>
      </w:pPr>
      <w:r w:rsidRPr="00051D78">
        <w:rPr>
          <w:b/>
          <w:i/>
          <w:sz w:val="28"/>
          <w:u w:val="single"/>
        </w:rPr>
        <w:t>Lab04 Screenshots</w:t>
      </w:r>
    </w:p>
    <w:p w:rsidR="00051D78" w:rsidRDefault="00051D78" w:rsidP="00051D78">
      <w:pPr>
        <w:rPr>
          <w:b/>
          <w:i/>
          <w:sz w:val="28"/>
          <w:u w:val="single"/>
        </w:rPr>
      </w:pPr>
    </w:p>
    <w:p w:rsidR="00051D78" w:rsidRDefault="00051D78" w:rsidP="00051D78">
      <w:pPr>
        <w:rPr>
          <w:b/>
        </w:rPr>
      </w:pPr>
      <w:r>
        <w:rPr>
          <w:b/>
        </w:rPr>
        <w:t>Step 1:</w:t>
      </w:r>
    </w:p>
    <w:p w:rsidR="00051D78" w:rsidRDefault="00051D78" w:rsidP="00051D78">
      <w:r>
        <w:rPr>
          <w:noProof/>
        </w:rPr>
        <w:drawing>
          <wp:inline distT="0" distB="0" distL="0" distR="0" wp14:anchorId="069D5036" wp14:editId="377850E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F0966" w:rsidRDefault="000F0966" w:rsidP="00051D78">
      <w:pPr>
        <w:rPr>
          <w:u w:val="single"/>
        </w:rPr>
      </w:pPr>
    </w:p>
    <w:p w:rsidR="00051D78" w:rsidRPr="00051D78" w:rsidRDefault="00051D78" w:rsidP="00051D78">
      <w:pPr>
        <w:rPr>
          <w:u w:val="single"/>
        </w:rPr>
      </w:pPr>
      <w:r w:rsidRPr="00051D78">
        <w:rPr>
          <w:u w:val="single"/>
        </w:rPr>
        <w:lastRenderedPageBreak/>
        <w:t>Results</w:t>
      </w:r>
      <w:r>
        <w:rPr>
          <w:u w:val="single"/>
        </w:rPr>
        <w:t xml:space="preserve"> (order of bits is g-w-f-c)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1D78" w:rsidTr="00051D78">
        <w:tc>
          <w:tcPr>
            <w:tcW w:w="9350" w:type="dxa"/>
          </w:tcPr>
          <w:p w:rsidR="00051D78" w:rsidRDefault="00051D78" w:rsidP="00051D78">
            <w:r>
              <w:t xml:space="preserve">0-0-0-0 </w:t>
            </w:r>
            <w:r>
              <w:rPr>
                <w:noProof/>
              </w:rPr>
              <w:drawing>
                <wp:inline distT="0" distB="0" distL="0" distR="0" wp14:anchorId="4744113C" wp14:editId="168A141D">
                  <wp:extent cx="5943600" cy="33432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t xml:space="preserve">0-0-0-1 </w:t>
            </w:r>
            <w:r w:rsidR="00B260AB">
              <w:rPr>
                <w:noProof/>
              </w:rPr>
              <w:drawing>
                <wp:inline distT="0" distB="0" distL="0" distR="0" wp14:anchorId="62BDEE3D" wp14:editId="0CB624EA">
                  <wp:extent cx="5943600" cy="33432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lastRenderedPageBreak/>
              <w:t>0-0-1-0</w:t>
            </w:r>
            <w:r w:rsidR="00B260AB">
              <w:rPr>
                <w:noProof/>
              </w:rPr>
              <w:drawing>
                <wp:inline distT="0" distB="0" distL="0" distR="0" wp14:anchorId="1922F57D" wp14:editId="62ED65B9">
                  <wp:extent cx="5943600" cy="33432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t>0-1-0-0</w:t>
            </w:r>
            <w:r w:rsidR="00B260AB">
              <w:rPr>
                <w:noProof/>
              </w:rPr>
              <w:drawing>
                <wp:inline distT="0" distB="0" distL="0" distR="0" wp14:anchorId="40F49410" wp14:editId="0EE35596">
                  <wp:extent cx="5943600" cy="334327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lastRenderedPageBreak/>
              <w:t>1-0-0-0</w:t>
            </w:r>
            <w:r w:rsidR="00B260AB">
              <w:t xml:space="preserve"> </w:t>
            </w:r>
            <w:r w:rsidR="00B260AB">
              <w:rPr>
                <w:noProof/>
              </w:rPr>
              <w:drawing>
                <wp:inline distT="0" distB="0" distL="0" distR="0" wp14:anchorId="13E5F3FC" wp14:editId="5EE4D96C">
                  <wp:extent cx="594360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t>0-0-1-1</w:t>
            </w:r>
            <w:r w:rsidR="00B260AB">
              <w:rPr>
                <w:noProof/>
              </w:rPr>
              <w:drawing>
                <wp:inline distT="0" distB="0" distL="0" distR="0" wp14:anchorId="3F76F027" wp14:editId="38FA3A78">
                  <wp:extent cx="5943600" cy="3343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lastRenderedPageBreak/>
              <w:t>0-1-1-0</w:t>
            </w:r>
            <w:r w:rsidR="00B260AB">
              <w:t xml:space="preserve"> </w:t>
            </w:r>
            <w:r w:rsidR="00B260AB">
              <w:rPr>
                <w:noProof/>
              </w:rPr>
              <w:drawing>
                <wp:inline distT="0" distB="0" distL="0" distR="0" wp14:anchorId="6DC20752" wp14:editId="5CDA0871">
                  <wp:extent cx="5943600" cy="33432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B260AB" w:rsidRDefault="00051D78" w:rsidP="00051D78">
            <w:r>
              <w:t>1-1-0-0</w:t>
            </w:r>
            <w:r w:rsidR="00B260AB">
              <w:rPr>
                <w:noProof/>
              </w:rPr>
              <w:drawing>
                <wp:inline distT="0" distB="0" distL="0" distR="0" wp14:anchorId="7E0BBE04" wp14:editId="37A78ABB">
                  <wp:extent cx="5943600" cy="33432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lastRenderedPageBreak/>
              <w:t>1-0-1-0</w:t>
            </w:r>
            <w:r w:rsidR="00B260AB">
              <w:t xml:space="preserve"> </w:t>
            </w:r>
            <w:r w:rsidR="00B260AB">
              <w:rPr>
                <w:noProof/>
              </w:rPr>
              <w:drawing>
                <wp:inline distT="0" distB="0" distL="0" distR="0" wp14:anchorId="2227927D" wp14:editId="2435A0BD">
                  <wp:extent cx="5943600" cy="33432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t>0-1-0-1</w:t>
            </w:r>
            <w:r w:rsidR="00B260AB">
              <w:t xml:space="preserve"> </w:t>
            </w:r>
            <w:r w:rsidR="00B260AB">
              <w:rPr>
                <w:noProof/>
              </w:rPr>
              <w:drawing>
                <wp:inline distT="0" distB="0" distL="0" distR="0" wp14:anchorId="1F518319" wp14:editId="442A2DF5">
                  <wp:extent cx="5943600" cy="33432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lastRenderedPageBreak/>
              <w:t>1-0-0-1</w:t>
            </w:r>
            <w:r w:rsidR="00B260AB">
              <w:rPr>
                <w:noProof/>
              </w:rPr>
              <w:drawing>
                <wp:inline distT="0" distB="0" distL="0" distR="0" wp14:anchorId="529A96D8" wp14:editId="7ABC66D8">
                  <wp:extent cx="5943600" cy="3343275"/>
                  <wp:effectExtent l="0" t="0" r="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t>1-1-1-0</w:t>
            </w:r>
            <w:r w:rsidR="00B260AB">
              <w:t xml:space="preserve"> </w:t>
            </w:r>
            <w:r w:rsidR="00B260AB">
              <w:rPr>
                <w:noProof/>
              </w:rPr>
              <w:drawing>
                <wp:inline distT="0" distB="0" distL="0" distR="0" wp14:anchorId="667B10D6" wp14:editId="03E2A0F6">
                  <wp:extent cx="5943600" cy="334327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lastRenderedPageBreak/>
              <w:t>1-1-0-1</w:t>
            </w:r>
            <w:r w:rsidR="00B260AB">
              <w:rPr>
                <w:noProof/>
              </w:rPr>
              <w:drawing>
                <wp:inline distT="0" distB="0" distL="0" distR="0" wp14:anchorId="157E7C60" wp14:editId="119B46C1">
                  <wp:extent cx="5943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t>1-0-1-1</w:t>
            </w:r>
            <w:r w:rsidR="00B260AB">
              <w:t xml:space="preserve"> </w:t>
            </w:r>
            <w:r w:rsidR="00B260AB">
              <w:rPr>
                <w:noProof/>
              </w:rPr>
              <w:drawing>
                <wp:inline distT="0" distB="0" distL="0" distR="0" wp14:anchorId="4EE84B0E" wp14:editId="00A3CAA2">
                  <wp:extent cx="5943600" cy="33432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51D78">
            <w:r>
              <w:lastRenderedPageBreak/>
              <w:t>0-1-1-1</w:t>
            </w:r>
            <w:r w:rsidR="00B260AB">
              <w:rPr>
                <w:noProof/>
              </w:rPr>
              <w:drawing>
                <wp:inline distT="0" distB="0" distL="0" distR="0" wp14:anchorId="1B1E3206" wp14:editId="6B98B2EE">
                  <wp:extent cx="5943600" cy="33432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1D78" w:rsidTr="00051D78">
        <w:tc>
          <w:tcPr>
            <w:tcW w:w="9350" w:type="dxa"/>
          </w:tcPr>
          <w:p w:rsidR="00051D78" w:rsidRDefault="00051D78" w:rsidP="000F0966">
            <w:r>
              <w:t>1-1-1-1</w:t>
            </w:r>
            <w:r w:rsidR="00B260AB">
              <w:t xml:space="preserve"> </w:t>
            </w:r>
            <w:r w:rsidR="00B260AB">
              <w:rPr>
                <w:noProof/>
              </w:rPr>
              <w:drawing>
                <wp:inline distT="0" distB="0" distL="0" distR="0" wp14:anchorId="5CFD4BBD" wp14:editId="1216BDFD">
                  <wp:extent cx="5943600" cy="33432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1D78" w:rsidRDefault="00051D78" w:rsidP="00051D78"/>
    <w:p w:rsidR="000F0966" w:rsidRDefault="000F0966" w:rsidP="00051D78"/>
    <w:p w:rsidR="000F0966" w:rsidRDefault="000F0966" w:rsidP="00051D78"/>
    <w:p w:rsidR="000F0966" w:rsidRDefault="000F0966" w:rsidP="00051D78"/>
    <w:p w:rsidR="000F0966" w:rsidRDefault="000F0966" w:rsidP="00051D78">
      <w:pPr>
        <w:rPr>
          <w:b/>
          <w:u w:val="single"/>
        </w:rPr>
      </w:pPr>
      <w:r>
        <w:rPr>
          <w:b/>
          <w:u w:val="single"/>
        </w:rPr>
        <w:lastRenderedPageBreak/>
        <w:t>Step 2:</w:t>
      </w:r>
    </w:p>
    <w:p w:rsidR="000F0966" w:rsidRDefault="000F0966" w:rsidP="00051D78">
      <w:proofErr w:type="spellStart"/>
      <w:r>
        <w:t>Powersaving</w:t>
      </w:r>
      <w:proofErr w:type="spellEnd"/>
      <w:r>
        <w:t xml:space="preserve"> Code:</w:t>
      </w:r>
    </w:p>
    <w:p w:rsidR="000F0966" w:rsidRDefault="000F0966" w:rsidP="00051D78">
      <w:r>
        <w:rPr>
          <w:noProof/>
        </w:rPr>
        <w:drawing>
          <wp:inline distT="0" distB="0" distL="0" distR="0" wp14:anchorId="20C971DF" wp14:editId="7E9076E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66" w:rsidRDefault="000F0966" w:rsidP="000F0966">
      <w:r>
        <w:t>Normal mode code:</w:t>
      </w:r>
    </w:p>
    <w:p w:rsidR="000F0966" w:rsidRDefault="00410C51" w:rsidP="000F0966">
      <w:r>
        <w:rPr>
          <w:noProof/>
        </w:rPr>
        <w:drawing>
          <wp:inline distT="0" distB="0" distL="0" distR="0" wp14:anchorId="4A0F68EE" wp14:editId="32CD431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66" w:rsidRDefault="000F0966" w:rsidP="000F0966"/>
    <w:p w:rsidR="000F0966" w:rsidRDefault="000F0966" w:rsidP="000F0966">
      <w:r>
        <w:lastRenderedPageBreak/>
        <w:t>Mode select code:</w:t>
      </w:r>
    </w:p>
    <w:p w:rsidR="000F0966" w:rsidRDefault="00410C51" w:rsidP="000F0966">
      <w:r>
        <w:rPr>
          <w:noProof/>
        </w:rPr>
        <w:drawing>
          <wp:inline distT="0" distB="0" distL="0" distR="0" wp14:anchorId="09759708" wp14:editId="66CBA68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F0966" w:rsidRDefault="000F0966" w:rsidP="000F0966">
      <w:r>
        <w:t>Results (p-h-t-m)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F0966" w:rsidTr="000F0966">
        <w:tc>
          <w:tcPr>
            <w:tcW w:w="9350" w:type="dxa"/>
          </w:tcPr>
          <w:p w:rsidR="000F0966" w:rsidRDefault="000F0966" w:rsidP="000F0966">
            <w:r>
              <w:t xml:space="preserve">0-0-0-0 </w:t>
            </w:r>
            <w:r>
              <w:rPr>
                <w:noProof/>
              </w:rPr>
              <w:drawing>
                <wp:inline distT="0" distB="0" distL="0" distR="0" wp14:anchorId="750B290F" wp14:editId="268DDCD4">
                  <wp:extent cx="5943600" cy="33432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lastRenderedPageBreak/>
              <w:t xml:space="preserve">0-0-0-1 </w:t>
            </w:r>
            <w:r>
              <w:rPr>
                <w:noProof/>
              </w:rPr>
              <w:drawing>
                <wp:inline distT="0" distB="0" distL="0" distR="0" wp14:anchorId="02CCC356" wp14:editId="6E3BDE94">
                  <wp:extent cx="5943600" cy="3343275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t xml:space="preserve">0-0-1-0 </w:t>
            </w:r>
            <w:r>
              <w:rPr>
                <w:noProof/>
              </w:rPr>
              <w:drawing>
                <wp:inline distT="0" distB="0" distL="0" distR="0" wp14:anchorId="10F79E41" wp14:editId="61D6AD97">
                  <wp:extent cx="5943600" cy="33432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lastRenderedPageBreak/>
              <w:t>0-1-0-0</w:t>
            </w:r>
            <w:r>
              <w:rPr>
                <w:noProof/>
              </w:rPr>
              <w:drawing>
                <wp:inline distT="0" distB="0" distL="0" distR="0" wp14:anchorId="20B09F9C" wp14:editId="3924E105">
                  <wp:extent cx="5943600" cy="334327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t xml:space="preserve">1-0-0-0 </w:t>
            </w:r>
            <w:r>
              <w:rPr>
                <w:noProof/>
              </w:rPr>
              <w:drawing>
                <wp:inline distT="0" distB="0" distL="0" distR="0" wp14:anchorId="115A0BD6" wp14:editId="3C3C1F50">
                  <wp:extent cx="5943600" cy="334327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lastRenderedPageBreak/>
              <w:t xml:space="preserve">0-0-1-1 </w:t>
            </w:r>
            <w:r>
              <w:rPr>
                <w:noProof/>
              </w:rPr>
              <w:drawing>
                <wp:inline distT="0" distB="0" distL="0" distR="0" wp14:anchorId="75A08D63" wp14:editId="21256223">
                  <wp:extent cx="5943600" cy="3343275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t>0-1-1-0</w:t>
            </w:r>
            <w:r w:rsidR="00A0738D">
              <w:t xml:space="preserve"> </w:t>
            </w:r>
            <w:r w:rsidR="000D5DD5">
              <w:rPr>
                <w:noProof/>
              </w:rPr>
              <w:drawing>
                <wp:inline distT="0" distB="0" distL="0" distR="0" wp14:anchorId="6E6D794A" wp14:editId="5CACF021">
                  <wp:extent cx="5943600" cy="33432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lastRenderedPageBreak/>
              <w:t>1-1-0-0</w:t>
            </w:r>
            <w:r w:rsidR="000D5DD5">
              <w:t xml:space="preserve"> </w:t>
            </w:r>
            <w:r w:rsidR="00410C51">
              <w:rPr>
                <w:noProof/>
              </w:rPr>
              <w:drawing>
                <wp:inline distT="0" distB="0" distL="0" distR="0" wp14:anchorId="3E9B4529" wp14:editId="76831794">
                  <wp:extent cx="5943600" cy="3343275"/>
                  <wp:effectExtent l="0" t="0" r="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410C51" w:rsidRDefault="000F0966" w:rsidP="000F0966">
            <w:r>
              <w:t>1-0-1-0</w:t>
            </w:r>
            <w:r w:rsidR="00410C51">
              <w:t xml:space="preserve"> </w:t>
            </w:r>
            <w:r w:rsidR="00410C51">
              <w:rPr>
                <w:noProof/>
              </w:rPr>
              <w:drawing>
                <wp:inline distT="0" distB="0" distL="0" distR="0" wp14:anchorId="68F106F1" wp14:editId="01D62FDE">
                  <wp:extent cx="5943600" cy="3343275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lastRenderedPageBreak/>
              <w:t>0-1-0-1</w:t>
            </w:r>
            <w:r w:rsidR="00410C51">
              <w:t xml:space="preserve"> </w:t>
            </w:r>
            <w:r w:rsidR="00410C51">
              <w:rPr>
                <w:noProof/>
              </w:rPr>
              <w:drawing>
                <wp:inline distT="0" distB="0" distL="0" distR="0" wp14:anchorId="35C77A0C" wp14:editId="72546211">
                  <wp:extent cx="5943600" cy="3343275"/>
                  <wp:effectExtent l="0" t="0" r="0" b="952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t>1-0-0-1</w:t>
            </w:r>
            <w:r w:rsidR="00410C51">
              <w:t xml:space="preserve"> </w:t>
            </w:r>
            <w:r w:rsidR="00410C51">
              <w:rPr>
                <w:noProof/>
              </w:rPr>
              <w:drawing>
                <wp:inline distT="0" distB="0" distL="0" distR="0" wp14:anchorId="438B3DC2" wp14:editId="4106BB1B">
                  <wp:extent cx="5943600" cy="3343275"/>
                  <wp:effectExtent l="0" t="0" r="0" b="952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lastRenderedPageBreak/>
              <w:t>0-1-1-0</w:t>
            </w:r>
            <w:r w:rsidR="00410C51">
              <w:t xml:space="preserve"> </w:t>
            </w:r>
            <w:r w:rsidR="00410C51">
              <w:rPr>
                <w:noProof/>
              </w:rPr>
              <w:drawing>
                <wp:inline distT="0" distB="0" distL="0" distR="0" wp14:anchorId="173F105B" wp14:editId="45F5A72C">
                  <wp:extent cx="5943600" cy="3343275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t>1-1-1-0</w:t>
            </w:r>
            <w:r w:rsidR="00410C51">
              <w:t xml:space="preserve"> </w:t>
            </w:r>
            <w:r w:rsidR="00410C51">
              <w:rPr>
                <w:noProof/>
              </w:rPr>
              <w:drawing>
                <wp:inline distT="0" distB="0" distL="0" distR="0" wp14:anchorId="65D80936" wp14:editId="1B28BDB2">
                  <wp:extent cx="5943600" cy="3343275"/>
                  <wp:effectExtent l="0" t="0" r="0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lastRenderedPageBreak/>
              <w:t>0-1-1-1</w:t>
            </w:r>
            <w:r w:rsidR="00410C51">
              <w:t xml:space="preserve"> </w:t>
            </w:r>
            <w:r w:rsidR="00410C51">
              <w:rPr>
                <w:noProof/>
              </w:rPr>
              <w:drawing>
                <wp:inline distT="0" distB="0" distL="0" distR="0" wp14:anchorId="306AA004" wp14:editId="10C8B0C0">
                  <wp:extent cx="5943600" cy="3343275"/>
                  <wp:effectExtent l="0" t="0" r="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t>1-0-1-1</w:t>
            </w:r>
            <w:r w:rsidR="00410C51">
              <w:rPr>
                <w:noProof/>
              </w:rPr>
              <w:drawing>
                <wp:inline distT="0" distB="0" distL="0" distR="0" wp14:anchorId="12DEE4D5" wp14:editId="56B10EAB">
                  <wp:extent cx="5943600" cy="3343275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lastRenderedPageBreak/>
              <w:t>1-1-0-1</w:t>
            </w:r>
            <w:r w:rsidR="00410C51">
              <w:rPr>
                <w:noProof/>
              </w:rPr>
              <w:drawing>
                <wp:inline distT="0" distB="0" distL="0" distR="0" wp14:anchorId="177362BA" wp14:editId="640870AF">
                  <wp:extent cx="5943600" cy="334327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0966" w:rsidTr="000F0966">
        <w:tc>
          <w:tcPr>
            <w:tcW w:w="9350" w:type="dxa"/>
          </w:tcPr>
          <w:p w:rsidR="000F0966" w:rsidRDefault="000F0966" w:rsidP="000F0966">
            <w:r>
              <w:t>1-1-1-1</w:t>
            </w:r>
            <w:r w:rsidR="00A0738D">
              <w:t xml:space="preserve"> </w:t>
            </w:r>
            <w:r w:rsidR="00A0738D">
              <w:rPr>
                <w:noProof/>
              </w:rPr>
              <w:drawing>
                <wp:inline distT="0" distB="0" distL="0" distR="0" wp14:anchorId="1EEB178D" wp14:editId="513D9B42">
                  <wp:extent cx="5943600" cy="334327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0966" w:rsidRPr="000F0966" w:rsidRDefault="000F0966" w:rsidP="000F0966"/>
    <w:sectPr w:rsidR="000F0966" w:rsidRPr="000F09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D78"/>
    <w:rsid w:val="00051D78"/>
    <w:rsid w:val="000D5DD5"/>
    <w:rsid w:val="000F0966"/>
    <w:rsid w:val="00410C51"/>
    <w:rsid w:val="00A0738D"/>
    <w:rsid w:val="00B26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D922D"/>
  <w15:chartTrackingRefBased/>
  <w15:docId w15:val="{5300FB3C-DB42-43D7-91EB-4182E5EC20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51D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9651BB49.dotm</Template>
  <TotalTime>83</TotalTime>
  <Pages>19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Giriprakash, Thriambak R</dc:creator>
  <cp:keywords/>
  <dc:description/>
  <cp:lastModifiedBy>Giriprakash, Thriambak R</cp:lastModifiedBy>
  <cp:revision>2</cp:revision>
  <dcterms:created xsi:type="dcterms:W3CDTF">2020-06-08T20:08:00Z</dcterms:created>
  <dcterms:modified xsi:type="dcterms:W3CDTF">2020-06-09T21:53:00Z</dcterms:modified>
</cp:coreProperties>
</file>